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E2" w:rsidRDefault="00305DE2" w:rsidP="00305DE2">
      <w:pPr>
        <w:pStyle w:val="Title"/>
      </w:pPr>
      <w:proofErr w:type="spellStart"/>
      <w:r>
        <w:t>Laitekanta</w:t>
      </w:r>
      <w:proofErr w:type="spellEnd"/>
    </w:p>
    <w:p w:rsidR="00305DE2" w:rsidRDefault="00305DE2" w:rsidP="00305DE2">
      <w:pPr>
        <w:pStyle w:val="Title"/>
      </w:pPr>
    </w:p>
    <w:p w:rsidR="00855982" w:rsidRDefault="00305DE2" w:rsidP="00305DE2">
      <w:pPr>
        <w:pStyle w:val="Title"/>
      </w:pPr>
      <w:proofErr w:type="spellStart"/>
      <w:r>
        <w:t>Taulujen</w:t>
      </w:r>
      <w:proofErr w:type="spellEnd"/>
      <w:r>
        <w:t xml:space="preserve"> </w:t>
      </w:r>
      <w:proofErr w:type="spellStart"/>
      <w:r>
        <w:t>luontilauseet</w:t>
      </w:r>
      <w:proofErr w:type="spellEnd"/>
    </w:p>
    <w:tbl>
      <w:tblPr>
        <w:tblW w:w="5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2378"/>
        <w:gridCol w:w="2377"/>
      </w:tblGrid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fi-FI"/>
              </w:rPr>
            </w:pPr>
            <w:bookmarkStart w:id="0" w:name="_GoBack"/>
            <w:bookmarkEnd w:id="0"/>
          </w:p>
        </w:tc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Taulujen luontilauseet</w:t>
            </w: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Laite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Model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NOT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Type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SN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NOT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Cond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AddInfo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Varuste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Acc1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Acc2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Acc3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Takuu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PurcDate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datetime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NOT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WarrEndDate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datetime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Kuva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Pic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Arvo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lastRenderedPageBreak/>
              <w:t>PurchPrize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AccPrize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Huolto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Service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ServicePhone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(15)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ServiceMail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CREATE TABLE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Kayttaja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RespPerson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User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Sijainti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Id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en-GB" w:eastAsia="fi-FI"/>
              </w:rPr>
              <w:t xml:space="preserve"> NOT NULL IDENTITY,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5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Building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NOT NULL,</w:t>
            </w: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Space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Locker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Shelf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Status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(50)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Osoite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5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Building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NOT NULL,</w:t>
            </w: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Address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Address2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PostNR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(5)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5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CREATE TABLE Postitoimipaikka</w:t>
            </w: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PostNR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int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(5) NOT NULL,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 xml:space="preserve">Post </w:t>
            </w:r>
            <w:proofErr w:type="spellStart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varchar</w:t>
            </w:r>
            <w:proofErr w:type="spellEnd"/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(100) NOT NULL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  <w:r w:rsidRPr="00305DE2">
              <w:rPr>
                <w:rFonts w:ascii="Calibri" w:eastAsia="Times New Roman" w:hAnsi="Calibri" w:cs="Calibri"/>
                <w:color w:val="000000"/>
                <w:lang w:val="fi-FI" w:eastAsia="fi-FI"/>
              </w:rPr>
              <w:t>)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  <w:tr w:rsidR="00305DE2" w:rsidRPr="00305DE2" w:rsidTr="00D328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DE2" w:rsidRPr="00305DE2" w:rsidRDefault="00305DE2" w:rsidP="00305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i-FI" w:eastAsia="fi-FI"/>
              </w:rPr>
            </w:pPr>
          </w:p>
        </w:tc>
      </w:tr>
    </w:tbl>
    <w:p w:rsidR="00855982" w:rsidRPr="00855982" w:rsidRDefault="00855982" w:rsidP="00305DE2"/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1BB" w:rsidRDefault="000561BB" w:rsidP="00855982">
      <w:pPr>
        <w:spacing w:after="0" w:line="240" w:lineRule="auto"/>
      </w:pPr>
      <w:r>
        <w:separator/>
      </w:r>
    </w:p>
  </w:endnote>
  <w:endnote w:type="continuationSeparator" w:id="0">
    <w:p w:rsidR="000561BB" w:rsidRDefault="000561B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8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1BB" w:rsidRDefault="000561BB" w:rsidP="00855982">
      <w:pPr>
        <w:spacing w:after="0" w:line="240" w:lineRule="auto"/>
      </w:pPr>
      <w:r>
        <w:separator/>
      </w:r>
    </w:p>
  </w:footnote>
  <w:footnote w:type="continuationSeparator" w:id="0">
    <w:p w:rsidR="000561BB" w:rsidRDefault="000561B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E2"/>
    <w:rsid w:val="000561BB"/>
    <w:rsid w:val="001D4362"/>
    <w:rsid w:val="00305DE2"/>
    <w:rsid w:val="007833A7"/>
    <w:rsid w:val="00855982"/>
    <w:rsid w:val="00A10484"/>
    <w:rsid w:val="00D3289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914F"/>
  <w15:chartTrackingRefBased/>
  <w15:docId w15:val="{CAEC0734-CF78-4CF4-8970-4AA16FCB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o.karhune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E0"/>
    <w:rsid w:val="009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7C720B9B584896AF6E80F49EA49CF7">
    <w:name w:val="B57C720B9B584896AF6E80F49EA49CF7"/>
  </w:style>
  <w:style w:type="paragraph" w:customStyle="1" w:styleId="9E5DEA178A7244B9BA85F193D000A98A">
    <w:name w:val="9E5DEA178A7244B9BA85F193D000A98A"/>
  </w:style>
  <w:style w:type="paragraph" w:customStyle="1" w:styleId="1A37D10446AC4197AF6A922D74A2659E">
    <w:name w:val="1A37D10446AC4197AF6A922D74A26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</TotalTime>
  <Pages>3</Pages>
  <Words>161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Karhunen Arto</dc:creator>
  <cp:lastModifiedBy>Karhunen Arto</cp:lastModifiedBy>
  <cp:revision>2</cp:revision>
  <dcterms:created xsi:type="dcterms:W3CDTF">2017-03-23T11:14:00Z</dcterms:created>
  <dcterms:modified xsi:type="dcterms:W3CDTF">2017-03-23T11:17:00Z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